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52CB780E" w14:textId="4EBEC980" w:rsidR="0048520E" w:rsidRDefault="00C53AD5" w:rsidP="00C53AD5">
              <w:pPr>
                <w:pStyle w:val="Publishwithline"/>
              </w:pPr>
              <w:r>
                <w:t>Deploy machine learning models on mobile and edge devices</w:t>
              </w:r>
            </w:p>
          </w:sdtContent>
        </w:sdt>
        <w:p w14:paraId="62C990D8" w14:textId="77777777" w:rsidR="0048520E" w:rsidRDefault="0048520E">
          <w:pPr>
            <w:pStyle w:val="underline"/>
          </w:pPr>
        </w:p>
        <w:p w14:paraId="69C68D8D" w14:textId="77777777" w:rsidR="0048520E" w:rsidRDefault="00000000">
          <w:pPr>
            <w:pStyle w:val="PadderBetweenControlandBody"/>
          </w:pPr>
        </w:p>
      </w:sdtContent>
    </w:sdt>
    <w:p w14:paraId="01314753" w14:textId="503BC561" w:rsidR="0048520E" w:rsidRDefault="009A7AAE">
      <w:r>
        <w:t>Run ML on your android device or web apps.</w:t>
      </w:r>
    </w:p>
    <w:p w14:paraId="200FF1FB" w14:textId="1EC2F890" w:rsidR="009A7AAE" w:rsidRDefault="009A7AAE"/>
    <w:p w14:paraId="2B3DF04C" w14:textId="77777777" w:rsidR="009A7AAE" w:rsidRDefault="009A7AAE">
      <w:r>
        <w:t xml:space="preserve">Here are the list of benefits for On-device </w:t>
      </w:r>
      <w:proofErr w:type="gramStart"/>
      <w:r>
        <w:t>ML :</w:t>
      </w:r>
      <w:proofErr w:type="gramEnd"/>
    </w:p>
    <w:p w14:paraId="38C65FA4" w14:textId="12CAE060" w:rsidR="009A7AAE" w:rsidRDefault="009A7AAE" w:rsidP="009A7AAE">
      <w:pPr>
        <w:pStyle w:val="ListParagraph"/>
        <w:numPr>
          <w:ilvl w:val="0"/>
          <w:numId w:val="1"/>
        </w:numPr>
      </w:pPr>
      <w:r>
        <w:t>Low latency.</w:t>
      </w:r>
    </w:p>
    <w:p w14:paraId="0FC73844" w14:textId="6E8FD65D" w:rsidR="009A7AAE" w:rsidRDefault="009A7AAE" w:rsidP="009A7AAE">
      <w:pPr>
        <w:pStyle w:val="ListParagraph"/>
        <w:numPr>
          <w:ilvl w:val="0"/>
          <w:numId w:val="1"/>
        </w:numPr>
      </w:pPr>
      <w:r>
        <w:t>Keep data on device.</w:t>
      </w:r>
    </w:p>
    <w:p w14:paraId="1F1F9E68" w14:textId="0C0E8471" w:rsidR="009A7AAE" w:rsidRDefault="009A7AAE" w:rsidP="009A7AAE">
      <w:pPr>
        <w:pStyle w:val="ListParagraph"/>
        <w:numPr>
          <w:ilvl w:val="0"/>
          <w:numId w:val="1"/>
        </w:numPr>
      </w:pPr>
      <w:r>
        <w:t>Works Offline.</w:t>
      </w:r>
    </w:p>
    <w:p w14:paraId="23FB940E" w14:textId="1D41CECA" w:rsidR="009A7AAE" w:rsidRDefault="009A7AAE" w:rsidP="009A7AAE">
      <w:r>
        <w:t>What are the primary questions to ask:</w:t>
      </w:r>
    </w:p>
    <w:p w14:paraId="00A6D78E" w14:textId="1C4990D5" w:rsidR="009A7AAE" w:rsidRDefault="009A7AAE" w:rsidP="009A7AAE">
      <w:pPr>
        <w:pStyle w:val="ListParagraph"/>
        <w:numPr>
          <w:ilvl w:val="0"/>
          <w:numId w:val="2"/>
        </w:numPr>
      </w:pPr>
      <w:r>
        <w:t xml:space="preserve">What platform should we use </w:t>
      </w:r>
      <w:r w:rsidR="007873C3">
        <w:t>Android</w:t>
      </w:r>
      <w:r>
        <w:t xml:space="preserve"> or IOS?</w:t>
      </w:r>
    </w:p>
    <w:p w14:paraId="38BA44BB" w14:textId="50925104" w:rsidR="009A7AAE" w:rsidRDefault="009A7AAE" w:rsidP="009A7AAE">
      <w:pPr>
        <w:pStyle w:val="ListParagraph"/>
        <w:numPr>
          <w:ilvl w:val="0"/>
          <w:numId w:val="2"/>
        </w:numPr>
      </w:pPr>
      <w:r>
        <w:t>Select Problem Domain like:</w:t>
      </w:r>
    </w:p>
    <w:p w14:paraId="388E662D" w14:textId="22B276D0" w:rsidR="009A7AAE" w:rsidRDefault="009A7AAE" w:rsidP="009A7AAE">
      <w:pPr>
        <w:pStyle w:val="ListParagraph"/>
        <w:numPr>
          <w:ilvl w:val="1"/>
          <w:numId w:val="2"/>
        </w:numPr>
      </w:pPr>
      <w:r>
        <w:t>Audio/Speech problem.</w:t>
      </w:r>
    </w:p>
    <w:p w14:paraId="3384D4DE" w14:textId="5B7BDF1A" w:rsidR="009A7AAE" w:rsidRDefault="009A7AAE" w:rsidP="009A7AAE">
      <w:pPr>
        <w:pStyle w:val="ListParagraph"/>
        <w:numPr>
          <w:ilvl w:val="1"/>
          <w:numId w:val="2"/>
        </w:numPr>
      </w:pPr>
      <w:r>
        <w:t>Natural Language: like Text Identification problem.</w:t>
      </w:r>
    </w:p>
    <w:p w14:paraId="3A2ABD57" w14:textId="14979BAE" w:rsidR="009A7AAE" w:rsidRDefault="009A7AAE" w:rsidP="009A7AAE">
      <w:pPr>
        <w:pStyle w:val="ListParagraph"/>
        <w:numPr>
          <w:ilvl w:val="1"/>
          <w:numId w:val="2"/>
        </w:numPr>
      </w:pPr>
      <w:r>
        <w:t>Vision problem.</w:t>
      </w:r>
    </w:p>
    <w:p w14:paraId="173C1D2F" w14:textId="365ED5B9" w:rsidR="009A7AAE" w:rsidRDefault="009A7AAE" w:rsidP="009A7AAE">
      <w:r>
        <w:t>Here are some solutions:</w:t>
      </w:r>
    </w:p>
    <w:p w14:paraId="6F39E954" w14:textId="39B36BEC" w:rsidR="009A7AAE" w:rsidRDefault="009A7AAE" w:rsidP="009A7AAE">
      <w:pPr>
        <w:pStyle w:val="ListParagraph"/>
        <w:numPr>
          <w:ilvl w:val="0"/>
          <w:numId w:val="3"/>
        </w:numPr>
        <w:rPr>
          <w:b/>
          <w:bCs/>
        </w:rPr>
      </w:pPr>
      <w:r w:rsidRPr="009A7AAE">
        <w:rPr>
          <w:b/>
          <w:bCs/>
        </w:rPr>
        <w:t>ML Kit SDK</w:t>
      </w:r>
      <w:r>
        <w:rPr>
          <w:b/>
          <w:bCs/>
        </w:rPr>
        <w:t>:</w:t>
      </w:r>
    </w:p>
    <w:p w14:paraId="3340160D" w14:textId="133047F6" w:rsidR="009A7AAE" w:rsidRDefault="009A7AAE" w:rsidP="009A7AAE">
      <w:pPr>
        <w:pStyle w:val="ListParagraph"/>
        <w:ind w:left="1440"/>
      </w:pPr>
      <w:r>
        <w:t xml:space="preserve">These are built one high quality </w:t>
      </w:r>
      <w:r w:rsidR="007873C3">
        <w:t>pre-trained</w:t>
      </w:r>
      <w:r>
        <w:t xml:space="preserve"> models and are easy to integrate with android and IOS.</w:t>
      </w:r>
    </w:p>
    <w:p w14:paraId="1278BBC0" w14:textId="0D10CA13" w:rsidR="009A7AAE" w:rsidRPr="007873C3" w:rsidRDefault="009A7AAE" w:rsidP="009A7AAE">
      <w:pPr>
        <w:pStyle w:val="ListParagraph"/>
        <w:numPr>
          <w:ilvl w:val="0"/>
          <w:numId w:val="3"/>
        </w:numPr>
        <w:rPr>
          <w:b/>
          <w:bCs/>
        </w:rPr>
      </w:pPr>
      <w:r w:rsidRPr="007873C3">
        <w:rPr>
          <w:b/>
          <w:bCs/>
        </w:rPr>
        <w:t>Vision:</w:t>
      </w:r>
    </w:p>
    <w:p w14:paraId="5824EA7B" w14:textId="0234A76F" w:rsidR="009A7AAE" w:rsidRDefault="009A7AAE" w:rsidP="009A7AAE">
      <w:pPr>
        <w:pStyle w:val="ListParagraph"/>
        <w:numPr>
          <w:ilvl w:val="1"/>
          <w:numId w:val="3"/>
        </w:numPr>
      </w:pPr>
      <w:r>
        <w:t>Bar-Code Scanning</w:t>
      </w:r>
    </w:p>
    <w:p w14:paraId="3907F94F" w14:textId="77FD0ECB" w:rsidR="009A7AAE" w:rsidRDefault="009A7AAE" w:rsidP="009A7AAE">
      <w:pPr>
        <w:pStyle w:val="ListParagraph"/>
        <w:numPr>
          <w:ilvl w:val="1"/>
          <w:numId w:val="3"/>
        </w:numPr>
      </w:pPr>
      <w:r>
        <w:t>Face detection.</w:t>
      </w:r>
    </w:p>
    <w:p w14:paraId="422D82FF" w14:textId="37F1BEA8" w:rsidR="009A7AAE" w:rsidRDefault="009A7AAE" w:rsidP="009A7AAE">
      <w:pPr>
        <w:pStyle w:val="ListParagraph"/>
        <w:numPr>
          <w:ilvl w:val="1"/>
          <w:numId w:val="3"/>
        </w:numPr>
      </w:pPr>
      <w:r>
        <w:t>Image Labelling</w:t>
      </w:r>
      <w:r w:rsidR="007873C3">
        <w:t>.</w:t>
      </w:r>
    </w:p>
    <w:p w14:paraId="65310231" w14:textId="7C35D322" w:rsidR="009A7AAE" w:rsidRDefault="009A7AAE" w:rsidP="009A7AAE">
      <w:pPr>
        <w:pStyle w:val="ListParagraph"/>
        <w:numPr>
          <w:ilvl w:val="1"/>
          <w:numId w:val="3"/>
        </w:numPr>
      </w:pPr>
      <w:r>
        <w:t>Object detection and tracking</w:t>
      </w:r>
      <w:r w:rsidR="007873C3">
        <w:t>.</w:t>
      </w:r>
    </w:p>
    <w:p w14:paraId="4FA128B0" w14:textId="6E1D7C48" w:rsidR="009A7AAE" w:rsidRDefault="009A7AAE" w:rsidP="009A7AAE">
      <w:pPr>
        <w:pStyle w:val="ListParagraph"/>
        <w:numPr>
          <w:ilvl w:val="1"/>
          <w:numId w:val="3"/>
        </w:numPr>
      </w:pPr>
      <w:r>
        <w:t>Pose Detection</w:t>
      </w:r>
      <w:r w:rsidR="007873C3">
        <w:t>.</w:t>
      </w:r>
    </w:p>
    <w:p w14:paraId="64203176" w14:textId="2829FEB7" w:rsidR="009A7AAE" w:rsidRDefault="009A7AAE" w:rsidP="009A7AAE">
      <w:pPr>
        <w:pStyle w:val="ListParagraph"/>
        <w:numPr>
          <w:ilvl w:val="1"/>
          <w:numId w:val="3"/>
        </w:numPr>
      </w:pPr>
      <w:r>
        <w:t>Selfie segmentation</w:t>
      </w:r>
      <w:r w:rsidR="007873C3">
        <w:t>.</w:t>
      </w:r>
    </w:p>
    <w:p w14:paraId="4E341CDC" w14:textId="5265D85B" w:rsidR="009A7AAE" w:rsidRDefault="009A7AAE" w:rsidP="009A7AAE">
      <w:pPr>
        <w:pStyle w:val="ListParagraph"/>
        <w:numPr>
          <w:ilvl w:val="1"/>
          <w:numId w:val="3"/>
        </w:numPr>
      </w:pPr>
      <w:r>
        <w:t>Text recognition</w:t>
      </w:r>
      <w:r w:rsidR="007873C3">
        <w:t>.</w:t>
      </w:r>
    </w:p>
    <w:p w14:paraId="1DCF97EA" w14:textId="0613D05D" w:rsidR="009A7AAE" w:rsidRPr="007873C3" w:rsidRDefault="009A7AAE" w:rsidP="009A7AAE">
      <w:pPr>
        <w:pStyle w:val="ListParagraph"/>
        <w:numPr>
          <w:ilvl w:val="0"/>
          <w:numId w:val="3"/>
        </w:numPr>
        <w:rPr>
          <w:b/>
          <w:bCs/>
        </w:rPr>
      </w:pPr>
      <w:r w:rsidRPr="007873C3">
        <w:rPr>
          <w:b/>
          <w:bCs/>
        </w:rPr>
        <w:t>NLP:</w:t>
      </w:r>
    </w:p>
    <w:p w14:paraId="412D2EFE" w14:textId="4139685F" w:rsidR="009A7AAE" w:rsidRDefault="009A7AAE" w:rsidP="009A7AAE">
      <w:pPr>
        <w:pStyle w:val="ListParagraph"/>
        <w:numPr>
          <w:ilvl w:val="1"/>
          <w:numId w:val="3"/>
        </w:numPr>
      </w:pPr>
      <w:r>
        <w:t>Entity Extraction</w:t>
      </w:r>
      <w:r w:rsidR="007873C3">
        <w:t>.</w:t>
      </w:r>
    </w:p>
    <w:p w14:paraId="7B0F2E40" w14:textId="58F81B3A" w:rsidR="009A7AAE" w:rsidRDefault="009A7AAE" w:rsidP="009A7AAE">
      <w:pPr>
        <w:pStyle w:val="ListParagraph"/>
        <w:numPr>
          <w:ilvl w:val="1"/>
          <w:numId w:val="3"/>
        </w:numPr>
      </w:pPr>
      <w:r>
        <w:t>Language Identification</w:t>
      </w:r>
      <w:r w:rsidR="007873C3">
        <w:t>.</w:t>
      </w:r>
    </w:p>
    <w:p w14:paraId="1E4039BE" w14:textId="661544AA" w:rsidR="009A7AAE" w:rsidRDefault="009A7AAE" w:rsidP="009A7AAE">
      <w:pPr>
        <w:pStyle w:val="ListParagraph"/>
        <w:numPr>
          <w:ilvl w:val="1"/>
          <w:numId w:val="3"/>
        </w:numPr>
      </w:pPr>
      <w:r>
        <w:t>Smart Reply</w:t>
      </w:r>
      <w:r w:rsidR="007873C3">
        <w:t>.</w:t>
      </w:r>
    </w:p>
    <w:p w14:paraId="209E45F4" w14:textId="2A359EAE" w:rsidR="009A7AAE" w:rsidRDefault="009A7AAE" w:rsidP="009A7AAE">
      <w:pPr>
        <w:pStyle w:val="ListParagraph"/>
        <w:numPr>
          <w:ilvl w:val="1"/>
          <w:numId w:val="3"/>
        </w:numPr>
      </w:pPr>
      <w:r>
        <w:t xml:space="preserve">Translate </w:t>
      </w:r>
      <w:r w:rsidR="007873C3">
        <w:t>text.</w:t>
      </w:r>
    </w:p>
    <w:p w14:paraId="479B77A1" w14:textId="5861ACFE" w:rsidR="009A7AAE" w:rsidRPr="007873C3" w:rsidRDefault="009A7AAE" w:rsidP="009A7AAE">
      <w:pPr>
        <w:pStyle w:val="ListParagraph"/>
        <w:numPr>
          <w:ilvl w:val="0"/>
          <w:numId w:val="3"/>
        </w:numPr>
        <w:rPr>
          <w:b/>
          <w:bCs/>
        </w:rPr>
      </w:pPr>
      <w:r w:rsidRPr="007873C3">
        <w:rPr>
          <w:b/>
          <w:bCs/>
        </w:rPr>
        <w:t>Others:</w:t>
      </w:r>
    </w:p>
    <w:p w14:paraId="36367B65" w14:textId="3E455E2B" w:rsidR="009A7AAE" w:rsidRDefault="009A7AAE" w:rsidP="009A7AAE">
      <w:pPr>
        <w:pStyle w:val="ListParagraph"/>
        <w:numPr>
          <w:ilvl w:val="1"/>
          <w:numId w:val="3"/>
        </w:numPr>
      </w:pPr>
      <w:r>
        <w:t>Digital INK recognition.</w:t>
      </w:r>
    </w:p>
    <w:p w14:paraId="063A5B23" w14:textId="546B22AC" w:rsidR="007873C3" w:rsidRDefault="007873C3" w:rsidP="007873C3"/>
    <w:p w14:paraId="2D1DFB26" w14:textId="7EDE959F" w:rsidR="007873C3" w:rsidRDefault="007873C3" w:rsidP="007873C3">
      <w:r>
        <w:t>There are few custom solution and tools like:</w:t>
      </w:r>
    </w:p>
    <w:p w14:paraId="3C1EF244" w14:textId="3C7DE563" w:rsidR="007873C3" w:rsidRDefault="007873C3" w:rsidP="007873C3">
      <w:pPr>
        <w:pStyle w:val="ListParagraph"/>
        <w:numPr>
          <w:ilvl w:val="0"/>
          <w:numId w:val="5"/>
        </w:numPr>
      </w:pPr>
      <w:r>
        <w:t>Tensor flow Hub: which discover and evaluate the pre-trained model.</w:t>
      </w:r>
    </w:p>
    <w:p w14:paraId="64C35919" w14:textId="370981DD" w:rsidR="007873C3" w:rsidRDefault="007873C3" w:rsidP="007873C3">
      <w:pPr>
        <w:pStyle w:val="ListParagraph"/>
        <w:numPr>
          <w:ilvl w:val="0"/>
          <w:numId w:val="5"/>
        </w:numPr>
      </w:pPr>
      <w:r>
        <w:t>Tensorflow lite model maker: which customize using transfer learning.</w:t>
      </w:r>
    </w:p>
    <w:p w14:paraId="02C7BE46" w14:textId="7696705B" w:rsidR="007873C3" w:rsidRDefault="007873C3" w:rsidP="007873C3">
      <w:pPr>
        <w:pStyle w:val="ListParagraph"/>
        <w:numPr>
          <w:ilvl w:val="0"/>
          <w:numId w:val="5"/>
        </w:numPr>
      </w:pPr>
      <w:r>
        <w:t>Tensorflow: which develop and train ML models.</w:t>
      </w:r>
    </w:p>
    <w:p w14:paraId="04613751" w14:textId="53EB1552" w:rsidR="007873C3" w:rsidRDefault="007873C3" w:rsidP="007873C3">
      <w:pPr>
        <w:pStyle w:val="ListParagraph"/>
        <w:numPr>
          <w:ilvl w:val="0"/>
          <w:numId w:val="5"/>
        </w:numPr>
      </w:pPr>
      <w:r>
        <w:t>Auto ML Edge: Train Custom models in cloud.</w:t>
      </w:r>
    </w:p>
    <w:p w14:paraId="7C9DD0D7" w14:textId="1DDDCF11" w:rsidR="007873C3" w:rsidRDefault="007873C3" w:rsidP="007873C3">
      <w:pPr>
        <w:pStyle w:val="ListParagraph"/>
        <w:numPr>
          <w:ilvl w:val="0"/>
          <w:numId w:val="5"/>
        </w:numPr>
      </w:pPr>
      <w:r>
        <w:t>TF model optimization kit: Optimize your model for deployment.</w:t>
      </w:r>
    </w:p>
    <w:p w14:paraId="4366A1EE" w14:textId="6B6C1586" w:rsidR="007873C3" w:rsidRDefault="007873C3" w:rsidP="007873C3"/>
    <w:p w14:paraId="2C82B369" w14:textId="696F45C5" w:rsidR="007873C3" w:rsidRDefault="007873C3" w:rsidP="007873C3">
      <w:r>
        <w:t>For integration of model with App:</w:t>
      </w:r>
    </w:p>
    <w:p w14:paraId="6CD49258" w14:textId="52C6389F" w:rsidR="007873C3" w:rsidRDefault="007873C3" w:rsidP="007873C3">
      <w:pPr>
        <w:pStyle w:val="ListParagraph"/>
        <w:numPr>
          <w:ilvl w:val="0"/>
          <w:numId w:val="6"/>
        </w:numPr>
      </w:pPr>
      <w:r>
        <w:t>Android studio: Import and use TensorFlow lite models.</w:t>
      </w:r>
    </w:p>
    <w:p w14:paraId="1977194F" w14:textId="615E95DB" w:rsidR="007873C3" w:rsidRDefault="007873C3" w:rsidP="007873C3">
      <w:pPr>
        <w:pStyle w:val="ListParagraph"/>
        <w:numPr>
          <w:ilvl w:val="0"/>
          <w:numId w:val="6"/>
        </w:numPr>
      </w:pPr>
      <w:r>
        <w:t>Tensorflow lite: Run inference on mobile and edge devices.</w:t>
      </w:r>
    </w:p>
    <w:p w14:paraId="04A7CE93" w14:textId="7308A9C2" w:rsidR="007873C3" w:rsidRDefault="007873C3" w:rsidP="007873C3">
      <w:pPr>
        <w:pStyle w:val="ListParagraph"/>
        <w:numPr>
          <w:ilvl w:val="0"/>
          <w:numId w:val="6"/>
        </w:numPr>
      </w:pPr>
      <w:r>
        <w:t>tensorFlow.js: run interface on browser.</w:t>
      </w:r>
    </w:p>
    <w:p w14:paraId="2E6567B8" w14:textId="438D3463" w:rsidR="007873C3" w:rsidRDefault="007873C3" w:rsidP="007873C3">
      <w:pPr>
        <w:pStyle w:val="ListParagraph"/>
        <w:numPr>
          <w:ilvl w:val="0"/>
          <w:numId w:val="6"/>
        </w:numPr>
      </w:pPr>
      <w:r>
        <w:t>Media Pipe: cross-platform, customize ML solutions for free and media streaming.</w:t>
      </w:r>
    </w:p>
    <w:p w14:paraId="1B1F9B00" w14:textId="13CDE632" w:rsidR="007873C3" w:rsidRDefault="007873C3" w:rsidP="007873C3"/>
    <w:p w14:paraId="5D04B7EC" w14:textId="36E2CFC1" w:rsidR="007873C3" w:rsidRDefault="007873C3" w:rsidP="007873C3">
      <w:r>
        <w:t>For production and Deployment:</w:t>
      </w:r>
    </w:p>
    <w:p w14:paraId="3648F3C8" w14:textId="25BDCF90" w:rsidR="007873C3" w:rsidRDefault="007873C3" w:rsidP="007873C3">
      <w:pPr>
        <w:pStyle w:val="ListParagraph"/>
        <w:numPr>
          <w:ilvl w:val="0"/>
          <w:numId w:val="7"/>
        </w:numPr>
      </w:pPr>
      <w:r>
        <w:t xml:space="preserve">Firebase Model Serving: Host and deploy custom </w:t>
      </w:r>
      <w:proofErr w:type="gramStart"/>
      <w:r>
        <w:t>models</w:t>
      </w:r>
      <w:proofErr w:type="gramEnd"/>
      <w:r>
        <w:t xml:space="preserve"> experimentation.</w:t>
      </w:r>
    </w:p>
    <w:p w14:paraId="7EE98245" w14:textId="3D9EF6DD" w:rsidR="007873C3" w:rsidRDefault="007873C3" w:rsidP="007873C3">
      <w:r>
        <w:t xml:space="preserve">Build first On-device </w:t>
      </w:r>
      <w:proofErr w:type="spellStart"/>
      <w:r>
        <w:t>Ml</w:t>
      </w:r>
      <w:proofErr w:type="spellEnd"/>
      <w:r>
        <w:t xml:space="preserve"> app:</w:t>
      </w:r>
    </w:p>
    <w:p w14:paraId="1671402C" w14:textId="3B00D350" w:rsidR="007873C3" w:rsidRDefault="000D1B47" w:rsidP="007873C3">
      <w:pPr>
        <w:pStyle w:val="ListParagraph"/>
        <w:numPr>
          <w:ilvl w:val="0"/>
          <w:numId w:val="7"/>
        </w:numPr>
      </w:pPr>
      <w:r>
        <w:t>Audio classification</w:t>
      </w:r>
    </w:p>
    <w:p w14:paraId="29B7658D" w14:textId="389C7EF9" w:rsidR="000D1B47" w:rsidRDefault="000D1B47" w:rsidP="007873C3">
      <w:pPr>
        <w:pStyle w:val="ListParagraph"/>
        <w:numPr>
          <w:ilvl w:val="0"/>
          <w:numId w:val="7"/>
        </w:numPr>
      </w:pPr>
      <w:r>
        <w:t>Image classification</w:t>
      </w:r>
    </w:p>
    <w:p w14:paraId="66BFDD1D" w14:textId="4DCE1336" w:rsidR="000D1B47" w:rsidRDefault="000D1B47" w:rsidP="007873C3">
      <w:pPr>
        <w:pStyle w:val="ListParagraph"/>
        <w:numPr>
          <w:ilvl w:val="0"/>
          <w:numId w:val="7"/>
        </w:numPr>
      </w:pPr>
      <w:r>
        <w:t xml:space="preserve">Object detection </w:t>
      </w:r>
    </w:p>
    <w:p w14:paraId="75C3EAD0" w14:textId="6A908980" w:rsidR="000D1B47" w:rsidRDefault="000D1B47" w:rsidP="007873C3">
      <w:pPr>
        <w:pStyle w:val="ListParagraph"/>
        <w:numPr>
          <w:ilvl w:val="0"/>
          <w:numId w:val="7"/>
        </w:numPr>
      </w:pPr>
      <w:r>
        <w:t>Text classification for models</w:t>
      </w:r>
    </w:p>
    <w:p w14:paraId="45F7F5CD" w14:textId="798A66D3" w:rsidR="000D1B47" w:rsidRDefault="000D1B47" w:rsidP="007873C3">
      <w:pPr>
        <w:pStyle w:val="ListParagraph"/>
        <w:numPr>
          <w:ilvl w:val="0"/>
          <w:numId w:val="7"/>
        </w:numPr>
      </w:pPr>
      <w:r>
        <w:t>Text classification for web</w:t>
      </w:r>
    </w:p>
    <w:p w14:paraId="4D97B65F" w14:textId="38881307" w:rsidR="000D1B47" w:rsidRDefault="000D1B47" w:rsidP="007873C3">
      <w:pPr>
        <w:pStyle w:val="ListParagraph"/>
        <w:numPr>
          <w:ilvl w:val="0"/>
          <w:numId w:val="7"/>
        </w:numPr>
      </w:pPr>
      <w:r>
        <w:t>Visual product search</w:t>
      </w:r>
    </w:p>
    <w:p w14:paraId="574EC9B6" w14:textId="05988ECD" w:rsidR="000D1B47" w:rsidRDefault="000D1B47" w:rsidP="000D1B47">
      <w:r>
        <w:t>On device ML in real world:</w:t>
      </w:r>
    </w:p>
    <w:p w14:paraId="7AEC5090" w14:textId="4D4FEED0" w:rsidR="000D1B47" w:rsidRDefault="000D1B47" w:rsidP="000D1B47">
      <w:r>
        <w:t>Here are some examples of how on-device ml is used by developers to tackle real world problems.</w:t>
      </w:r>
    </w:p>
    <w:p w14:paraId="0E897BB4" w14:textId="437A68A5" w:rsidR="000D1B47" w:rsidRDefault="000D1B47" w:rsidP="000D1B47">
      <w:pPr>
        <w:pStyle w:val="ListParagraph"/>
        <w:numPr>
          <w:ilvl w:val="0"/>
          <w:numId w:val="8"/>
        </w:numPr>
      </w:pPr>
      <w:r>
        <w:t>Make world more accessible for people with vision impairments.</w:t>
      </w:r>
    </w:p>
    <w:p w14:paraId="38679866" w14:textId="4745B616" w:rsidR="000D1B47" w:rsidRDefault="000D1B47" w:rsidP="000D1B47">
      <w:pPr>
        <w:pStyle w:val="ListParagraph"/>
        <w:numPr>
          <w:ilvl w:val="0"/>
          <w:numId w:val="8"/>
        </w:numPr>
      </w:pPr>
      <w:r>
        <w:t>Adidas used on-device ml for augmented in-store shopping experience.</w:t>
      </w:r>
    </w:p>
    <w:p w14:paraId="23899DB3" w14:textId="40DDAA93" w:rsidR="000D1B47" w:rsidRDefault="000D1B47" w:rsidP="000D1B47">
      <w:pPr>
        <w:pStyle w:val="ListParagraph"/>
        <w:numPr>
          <w:ilvl w:val="0"/>
          <w:numId w:val="8"/>
        </w:numPr>
      </w:pPr>
      <w:proofErr w:type="spellStart"/>
      <w:r>
        <w:t>Modiface</w:t>
      </w:r>
      <w:proofErr w:type="spellEnd"/>
      <w:r>
        <w:t xml:space="preserve"> uses tensorflow.js for AR makeup try on in the browser.</w:t>
      </w:r>
    </w:p>
    <w:p w14:paraId="12E5AF62" w14:textId="1746BDFE" w:rsidR="000D1B47" w:rsidRDefault="000D1B47" w:rsidP="000D1B47">
      <w:pPr>
        <w:pStyle w:val="ListParagraph"/>
        <w:numPr>
          <w:ilvl w:val="0"/>
          <w:numId w:val="8"/>
        </w:numPr>
      </w:pPr>
      <w:r>
        <w:t>VSCO uses on-device ML to recommend image presents.</w:t>
      </w:r>
    </w:p>
    <w:p w14:paraId="0FF3760B" w14:textId="0349186A" w:rsidR="000D1B47" w:rsidRDefault="00E6792A" w:rsidP="000D1B47">
      <w:pPr>
        <w:pStyle w:val="ListParagraph"/>
      </w:pPr>
      <w:hyperlink r:id="rId9" w:history="1">
        <w:proofErr w:type="spellStart"/>
        <w:r>
          <w:rPr>
            <w:rStyle w:val="Hyperlink"/>
          </w:rPr>
          <w:t>varunreddyGOPU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varicose_veins_webpage</w:t>
        </w:r>
        <w:proofErr w:type="spellEnd"/>
        <w:r>
          <w:rPr>
            <w:rStyle w:val="Hyperlink"/>
          </w:rPr>
          <w:t xml:space="preserve"> (github.c</w:t>
        </w:r>
        <w:r>
          <w:rPr>
            <w:rStyle w:val="Hyperlink"/>
          </w:rPr>
          <w:t>o</w:t>
        </w:r>
        <w:r>
          <w:rPr>
            <w:rStyle w:val="Hyperlink"/>
          </w:rPr>
          <w:t>m)</w:t>
        </w:r>
      </w:hyperlink>
    </w:p>
    <w:p w14:paraId="263A4153" w14:textId="77777777" w:rsidR="00E6792A" w:rsidRDefault="00E6792A" w:rsidP="000D1B47">
      <w:pPr>
        <w:pStyle w:val="ListParagraph"/>
      </w:pPr>
    </w:p>
    <w:p w14:paraId="2380E213" w14:textId="77777777" w:rsidR="007873C3" w:rsidRDefault="007873C3" w:rsidP="007873C3"/>
    <w:p w14:paraId="0CB71578" w14:textId="77777777" w:rsidR="009A7AAE" w:rsidRPr="009A7AAE" w:rsidRDefault="009A7AAE" w:rsidP="009A7AAE"/>
    <w:sectPr w:rsidR="009A7AAE" w:rsidRPr="009A7A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859"/>
    <w:multiLevelType w:val="hybridMultilevel"/>
    <w:tmpl w:val="C9FA27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C2E"/>
    <w:multiLevelType w:val="hybridMultilevel"/>
    <w:tmpl w:val="E5D24F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815C9"/>
    <w:multiLevelType w:val="hybridMultilevel"/>
    <w:tmpl w:val="CE10B0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572C2"/>
    <w:multiLevelType w:val="hybridMultilevel"/>
    <w:tmpl w:val="C840D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759EB"/>
    <w:multiLevelType w:val="hybridMultilevel"/>
    <w:tmpl w:val="CC602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90C29"/>
    <w:multiLevelType w:val="hybridMultilevel"/>
    <w:tmpl w:val="5AD2B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A76C7"/>
    <w:multiLevelType w:val="hybridMultilevel"/>
    <w:tmpl w:val="EE2E162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A7FD7"/>
    <w:multiLevelType w:val="hybridMultilevel"/>
    <w:tmpl w:val="4798E9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2956">
    <w:abstractNumId w:val="4"/>
  </w:num>
  <w:num w:numId="2" w16cid:durableId="2029138392">
    <w:abstractNumId w:val="5"/>
  </w:num>
  <w:num w:numId="3" w16cid:durableId="1670332170">
    <w:abstractNumId w:val="3"/>
  </w:num>
  <w:num w:numId="4" w16cid:durableId="1354650985">
    <w:abstractNumId w:val="7"/>
  </w:num>
  <w:num w:numId="5" w16cid:durableId="1331055467">
    <w:abstractNumId w:val="0"/>
  </w:num>
  <w:num w:numId="6" w16cid:durableId="2089574718">
    <w:abstractNumId w:val="6"/>
  </w:num>
  <w:num w:numId="7" w16cid:durableId="362749677">
    <w:abstractNumId w:val="1"/>
  </w:num>
  <w:num w:numId="8" w16cid:durableId="57470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C53AD5"/>
    <w:rsid w:val="000D1B47"/>
    <w:rsid w:val="001805FC"/>
    <w:rsid w:val="0048520E"/>
    <w:rsid w:val="007873C3"/>
    <w:rsid w:val="008B7520"/>
    <w:rsid w:val="009A7AAE"/>
    <w:rsid w:val="00C53AD5"/>
    <w:rsid w:val="00E6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4F7D"/>
  <w15:docId w15:val="{9AF40FFD-C11C-4932-B08F-A560FC31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unhideWhenUsed/>
    <w:rsid w:val="00E679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67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varunreddyGOPU/varicose_veins_webpag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r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345E4-1BF4-4415-B977-7EBCA5DE54CD}"/>
      </w:docPartPr>
      <w:docPartBody>
        <w:p w:rsidR="00000000" w:rsidRDefault="001C7298">
          <w:r w:rsidRPr="00C8753A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98"/>
    <w:rsid w:val="001C7298"/>
    <w:rsid w:val="0097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2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logPostInfo xmlns="http://www.microsoft.com/Office/Word/BlogTool">
  <PostTitle>Deploy machine learning models on mobile and edge devices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3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133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</dc:creator>
  <cp:keywords/>
  <dc:description/>
  <cp:lastModifiedBy>varun reddy</cp:lastModifiedBy>
  <cp:revision>2</cp:revision>
  <dcterms:created xsi:type="dcterms:W3CDTF">2023-04-21T04:41:00Z</dcterms:created>
  <dcterms:modified xsi:type="dcterms:W3CDTF">2023-04-21T06:54:00Z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